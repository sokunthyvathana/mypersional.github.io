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272727" w:themeColor="text1" w:themeTint="D8"/>
  <w:body>
    <w:p w14:paraId="2042D7EF" w14:textId="7F43BB46" w:rsidR="00F43DC3" w:rsidRPr="0015478F" w:rsidRDefault="0038462B" w:rsidP="00A15D35">
      <w:pPr>
        <w:pStyle w:val="Title"/>
      </w:pPr>
      <w:r>
        <w:t>sokunthy vathana</w:t>
      </w:r>
    </w:p>
    <w:p w14:paraId="3F62BBB3" w14:textId="57DE1E52" w:rsidR="00F43DC3" w:rsidRPr="0015478F" w:rsidRDefault="0038462B" w:rsidP="00A15D35">
      <w:pPr>
        <w:pStyle w:val="Subtitle"/>
      </w:pPr>
      <w:r>
        <w:t xml:space="preserve">network engineer </w:t>
      </w:r>
    </w:p>
    <w:p w14:paraId="49C78DA1" w14:textId="5F2459CA" w:rsidR="00F43DC3" w:rsidRDefault="0038462B" w:rsidP="00A15D35">
      <w:pPr>
        <w:pStyle w:val="ContactInfo"/>
      </w:pPr>
      <w:r>
        <w:t>099 766 824</w:t>
      </w:r>
      <w:r w:rsidR="00484C9C" w:rsidRPr="0015478F">
        <w:t xml:space="preserve"> </w:t>
      </w:r>
      <w:r w:rsidR="00EA76DD" w:rsidRPr="0015478F">
        <w:t xml:space="preserve"> </w:t>
      </w:r>
      <w:r w:rsidR="00484C9C" w:rsidRPr="0015478F">
        <w:t xml:space="preserve"> |   </w:t>
      </w:r>
      <w:r>
        <w:rPr>
          <w:caps w:val="0"/>
        </w:rPr>
        <w:t>sokunthyvathana@gmail.com</w:t>
      </w:r>
      <w:r w:rsidRPr="0015478F">
        <w:rPr>
          <w:caps w:val="0"/>
        </w:rPr>
        <w:t xml:space="preserve">    </w:t>
      </w:r>
      <w:r w:rsidR="00484C9C" w:rsidRPr="0015478F">
        <w:t xml:space="preserve">|    </w:t>
      </w:r>
      <w:r w:rsidRPr="0038462B">
        <w:t>218I, St 273, ToulSongkea1, Russei Keo</w:t>
      </w:r>
      <w:r>
        <w:t xml:space="preserve"> </w:t>
      </w:r>
      <w:r w:rsidRPr="0038462B">
        <w:t>Phnom Penh, Cambodia</w:t>
      </w:r>
    </w:p>
    <w:p w14:paraId="07913DE5" w14:textId="77777777" w:rsidR="00C815BB" w:rsidRPr="0015478F" w:rsidRDefault="00C815BB" w:rsidP="0015478F">
      <w:pPr>
        <w:pStyle w:val="ContactInfo"/>
      </w:pPr>
    </w:p>
    <w:p w14:paraId="41486318" w14:textId="77777777" w:rsidR="0038462B" w:rsidRPr="0038462B" w:rsidRDefault="0038462B" w:rsidP="0038462B">
      <w:pPr>
        <w:pStyle w:val="Addressee"/>
      </w:pPr>
      <w:r>
        <w:t xml:space="preserve">9 jan </w:t>
      </w:r>
      <w:r w:rsidR="00A15D35" w:rsidRPr="00A15D35">
        <w:t xml:space="preserve"> 20</w:t>
      </w:r>
      <w:r>
        <w:t>25</w:t>
      </w:r>
      <w:r w:rsidR="00A15D35" w:rsidRPr="00A15D35">
        <w:br/>
      </w:r>
      <w:r w:rsidRPr="0038462B">
        <w:t>Marketing Officer</w:t>
      </w:r>
    </w:p>
    <w:p w14:paraId="110E5854" w14:textId="77777777" w:rsidR="0038462B" w:rsidRPr="0038462B" w:rsidRDefault="0038462B" w:rsidP="0038462B">
      <w:pPr>
        <w:pStyle w:val="Addressee"/>
      </w:pPr>
      <w:r w:rsidRPr="0038462B">
        <w:t xml:space="preserve">EZECOM </w:t>
      </w:r>
    </w:p>
    <w:p w14:paraId="6E5F425D" w14:textId="77777777" w:rsidR="0038462B" w:rsidRDefault="0038462B" w:rsidP="0038462B">
      <w:pPr>
        <w:pStyle w:val="Addressee"/>
      </w:pPr>
      <w:r w:rsidRPr="0038462B">
        <w:t>Phnom Penh, Cambodia</w:t>
      </w:r>
    </w:p>
    <w:p w14:paraId="2D1DC251" w14:textId="77777777" w:rsidR="0038462B" w:rsidRPr="0038462B" w:rsidRDefault="0038462B" w:rsidP="0038462B">
      <w:pPr>
        <w:pStyle w:val="Addressee"/>
      </w:pPr>
    </w:p>
    <w:p w14:paraId="10113E2E" w14:textId="4CD84C31" w:rsidR="0038462B" w:rsidRPr="0038462B" w:rsidRDefault="0038462B" w:rsidP="0038462B">
      <w:pPr>
        <w:pStyle w:val="Addressee"/>
        <w:rPr>
          <w:bCs/>
          <w:sz w:val="32"/>
          <w:szCs w:val="32"/>
        </w:rPr>
      </w:pPr>
      <w:r>
        <w:tab/>
      </w:r>
      <w:r>
        <w:tab/>
      </w:r>
      <w:r>
        <w:tab/>
      </w:r>
      <w:r>
        <w:tab/>
      </w:r>
      <w:r w:rsidRPr="0038462B">
        <w:rPr>
          <w:bCs/>
          <w:sz w:val="32"/>
          <w:szCs w:val="32"/>
        </w:rPr>
        <w:t>Re: Network Engineer</w:t>
      </w:r>
    </w:p>
    <w:p w14:paraId="262F306A" w14:textId="7FD8A6E1" w:rsidR="00A15D35" w:rsidRPr="0038462B" w:rsidRDefault="0038462B" w:rsidP="0038462B">
      <w:pPr>
        <w:pStyle w:val="Addressee"/>
        <w:rPr>
          <w:sz w:val="24"/>
        </w:rPr>
      </w:pPr>
      <w:r w:rsidRPr="0038462B">
        <w:rPr>
          <w:sz w:val="24"/>
        </w:rPr>
        <w:t>ear Sir OR Madam.</w:t>
      </w:r>
    </w:p>
    <w:p w14:paraId="549CA14E" w14:textId="77777777" w:rsidR="00A15D35" w:rsidRPr="00A847EF" w:rsidRDefault="00A15D35" w:rsidP="00A15D35">
      <w:pPr>
        <w:spacing w:after="0"/>
      </w:pPr>
    </w:p>
    <w:p w14:paraId="28E52965" w14:textId="77777777" w:rsidR="0038462B" w:rsidRPr="0038462B" w:rsidRDefault="0038462B" w:rsidP="0038462B">
      <w:r w:rsidRPr="0038462B">
        <w:t>I recently saw your advertisement for the above post in Khmer 24 official website. Now I am very interested and went to apply for this job. I have just studied my bachelor degree of Management Information System at Setec Institute.</w:t>
      </w:r>
    </w:p>
    <w:p w14:paraId="38239E2C" w14:textId="21E0022C" w:rsidR="0038462B" w:rsidRPr="0038462B" w:rsidRDefault="0038462B" w:rsidP="0038462B">
      <w:r w:rsidRPr="0038462B">
        <w:t xml:space="preserve">During these three-years study at school, I have learnt many courses which are related to the Network and Information technology such as configuration, configuring routers in cisco packet tracer, setting up LAN/WAN, or troubleshooting network issues and I have been learning through window server, IPv4 Subnetting, Cisco packet tracer, And I have had project at school, I have Created ADDS, Create Users, DHCP, File Server, </w:t>
      </w:r>
      <w:r>
        <w:t xml:space="preserve">host </w:t>
      </w:r>
      <w:r w:rsidRPr="0038462B">
        <w:t>Web server In Windows Server on a Virtual Machine. I can create Network Diagram and I know Network Layer. More importance, I can use Cisco Packet Tracer Virtual machine Diagram.io And I can use Adobe Photo shop Adobe Illustrator Adobe Premium Pro and Adobe After Effect and I have known about SQL Server, MySQL, Microsoft Access in proficient level that can make my project become more interesting and professional.</w:t>
      </w:r>
    </w:p>
    <w:p w14:paraId="6C8CBB13" w14:textId="77777777" w:rsidR="0038462B" w:rsidRPr="0038462B" w:rsidRDefault="0038462B" w:rsidP="0038462B">
      <w:r w:rsidRPr="0038462B">
        <w:t>My group had done detail research in the last semester of my study, I got a Window Server Project that spent me one months to complete it on time for final exam. My group had to do detail research of Switch Router Firewall, Set IP address and Subnet mask. I am the vice-leader of these Network project group.</w:t>
      </w:r>
    </w:p>
    <w:p w14:paraId="64D65389" w14:textId="77777777" w:rsidR="0038462B" w:rsidRPr="0038462B" w:rsidRDefault="0038462B" w:rsidP="0038462B">
      <w:r w:rsidRPr="0038462B">
        <w:t>I have enclosed a copy of my personal particulars. If you want more Information, please kindly contact me at 099 766824.</w:t>
      </w:r>
    </w:p>
    <w:p w14:paraId="697B5DA1" w14:textId="77777777" w:rsidR="0038462B" w:rsidRPr="0038462B" w:rsidRDefault="0038462B" w:rsidP="0038462B"/>
    <w:p w14:paraId="3CC3D6BC" w14:textId="77777777" w:rsidR="0038462B" w:rsidRPr="0038462B" w:rsidRDefault="0038462B" w:rsidP="0038462B">
      <w:r w:rsidRPr="0038462B">
        <w:t>Best Regards,</w:t>
      </w:r>
      <w:r w:rsidRPr="0038462B">
        <w:tab/>
      </w:r>
      <w:r w:rsidRPr="0038462B">
        <w:tab/>
      </w:r>
      <w:r w:rsidRPr="0038462B">
        <w:br/>
      </w:r>
      <w:r w:rsidRPr="0038462B">
        <w:br/>
        <w:t>Sokunthy Vathana</w:t>
      </w:r>
      <w:r w:rsidRPr="0038462B">
        <w:tab/>
      </w:r>
      <w:r w:rsidRPr="0038462B">
        <w:br/>
        <w:t>Enc. Personal Particulars</w:t>
      </w:r>
    </w:p>
    <w:p w14:paraId="68121A27" w14:textId="565DD9DA" w:rsidR="00A15D35" w:rsidRPr="00CA6A49" w:rsidRDefault="00A15D35" w:rsidP="0038462B"/>
    <w:sectPr w:rsidR="00A15D35" w:rsidRPr="00CA6A49" w:rsidSect="00DA25C0">
      <w:type w:val="continuous"/>
      <w:pgSz w:w="12240" w:h="15840"/>
      <w:pgMar w:top="1440" w:right="1440" w:bottom="432"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D60CD" w14:textId="77777777" w:rsidR="005F1754" w:rsidRDefault="005F1754" w:rsidP="000C45FF">
      <w:r>
        <w:separator/>
      </w:r>
    </w:p>
  </w:endnote>
  <w:endnote w:type="continuationSeparator" w:id="0">
    <w:p w14:paraId="7BFDE4C2" w14:textId="77777777" w:rsidR="005F1754" w:rsidRDefault="005F175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aunPenh">
    <w:panose1 w:val="02000500000000020004"/>
    <w:charset w:val="00"/>
    <w:family w:val="auto"/>
    <w:pitch w:val="variable"/>
    <w:sig w:usb0="80000003" w:usb1="00000000" w:usb2="0001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34991" w14:textId="77777777" w:rsidR="005F1754" w:rsidRDefault="005F1754" w:rsidP="000C45FF">
      <w:r>
        <w:separator/>
      </w:r>
    </w:p>
  </w:footnote>
  <w:footnote w:type="continuationSeparator" w:id="0">
    <w:p w14:paraId="4578E9A7" w14:textId="77777777" w:rsidR="005F1754" w:rsidRDefault="005F1754" w:rsidP="000C4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10218"/>
    <w:multiLevelType w:val="multilevel"/>
    <w:tmpl w:val="63CE4ABE"/>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9FD4007"/>
    <w:multiLevelType w:val="multilevel"/>
    <w:tmpl w:val="868C2648"/>
    <w:lvl w:ilvl="0">
      <w:start w:val="1"/>
      <w:numFmt w:val="bullet"/>
      <w:pStyle w:val="ListBullet"/>
      <w:lvlText w:val=""/>
      <w:lvlJc w:val="left"/>
      <w:pPr>
        <w:ind w:left="936" w:hanging="360"/>
      </w:pPr>
      <w:rPr>
        <w:rFonts w:ascii="Symbol" w:hAnsi="Symbol" w:hint="default"/>
        <w:color w:val="000000" w:themeColor="text1"/>
        <w:sz w:val="16"/>
      </w:rPr>
    </w:lvl>
    <w:lvl w:ilvl="1">
      <w:start w:val="1"/>
      <w:numFmt w:val="bullet"/>
      <w:lvlText w:val="o"/>
      <w:lvlJc w:val="left"/>
      <w:pPr>
        <w:ind w:left="1296" w:hanging="360"/>
      </w:pPr>
      <w:rPr>
        <w:rFonts w:ascii="Courier New" w:hAnsi="Courier New" w:hint="default"/>
        <w:color w:val="94B6D2" w:themeColor="accent1"/>
        <w:sz w:val="24"/>
      </w:rPr>
    </w:lvl>
    <w:lvl w:ilvl="2">
      <w:start w:val="1"/>
      <w:numFmt w:val="bullet"/>
      <w:lvlText w:val=""/>
      <w:lvlJc w:val="left"/>
      <w:pPr>
        <w:ind w:left="1656" w:hanging="360"/>
      </w:pPr>
      <w:rPr>
        <w:rFonts w:ascii="Wingdings" w:hAnsi="Wingdings" w:hint="default"/>
        <w:color w:val="94B6D2"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2" w15:restartNumberingAfterBreak="0">
    <w:nsid w:val="441D513C"/>
    <w:multiLevelType w:val="hybridMultilevel"/>
    <w:tmpl w:val="CC685FDE"/>
    <w:lvl w:ilvl="0" w:tplc="06C8732C">
      <w:start w:val="1"/>
      <w:numFmt w:val="bullet"/>
      <w:pStyle w:val="Skillsli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7405D"/>
    <w:multiLevelType w:val="hybridMultilevel"/>
    <w:tmpl w:val="D0CC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455530">
    <w:abstractNumId w:val="3"/>
  </w:num>
  <w:num w:numId="2" w16cid:durableId="1628898235">
    <w:abstractNumId w:val="2"/>
  </w:num>
  <w:num w:numId="3" w16cid:durableId="550121475">
    <w:abstractNumId w:val="0"/>
  </w:num>
  <w:num w:numId="4" w16cid:durableId="642926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2B"/>
    <w:rsid w:val="00011E31"/>
    <w:rsid w:val="00024730"/>
    <w:rsid w:val="00027EA8"/>
    <w:rsid w:val="00036450"/>
    <w:rsid w:val="000411D6"/>
    <w:rsid w:val="00045FA5"/>
    <w:rsid w:val="0008202B"/>
    <w:rsid w:val="00082289"/>
    <w:rsid w:val="00094499"/>
    <w:rsid w:val="000A3BDA"/>
    <w:rsid w:val="000C45FF"/>
    <w:rsid w:val="000E1F6F"/>
    <w:rsid w:val="000E3FD1"/>
    <w:rsid w:val="000F2CDE"/>
    <w:rsid w:val="000F60A1"/>
    <w:rsid w:val="00112054"/>
    <w:rsid w:val="001317D8"/>
    <w:rsid w:val="001525E1"/>
    <w:rsid w:val="0015478F"/>
    <w:rsid w:val="00180329"/>
    <w:rsid w:val="0019001F"/>
    <w:rsid w:val="00194584"/>
    <w:rsid w:val="00195BBB"/>
    <w:rsid w:val="001A74A5"/>
    <w:rsid w:val="001B0201"/>
    <w:rsid w:val="001B2ABD"/>
    <w:rsid w:val="001B6714"/>
    <w:rsid w:val="001D0545"/>
    <w:rsid w:val="001E0391"/>
    <w:rsid w:val="001E1759"/>
    <w:rsid w:val="001F1ECC"/>
    <w:rsid w:val="00216E2E"/>
    <w:rsid w:val="002400EB"/>
    <w:rsid w:val="00254447"/>
    <w:rsid w:val="00256CF7"/>
    <w:rsid w:val="00271BD8"/>
    <w:rsid w:val="00281FD5"/>
    <w:rsid w:val="002D0C47"/>
    <w:rsid w:val="002D3E1E"/>
    <w:rsid w:val="002E2477"/>
    <w:rsid w:val="0030481B"/>
    <w:rsid w:val="003156FC"/>
    <w:rsid w:val="003254B5"/>
    <w:rsid w:val="00351756"/>
    <w:rsid w:val="00365BD0"/>
    <w:rsid w:val="0037121F"/>
    <w:rsid w:val="0038462B"/>
    <w:rsid w:val="003850D4"/>
    <w:rsid w:val="003910D8"/>
    <w:rsid w:val="0039787D"/>
    <w:rsid w:val="003A6B7D"/>
    <w:rsid w:val="003B06CA"/>
    <w:rsid w:val="003E51AD"/>
    <w:rsid w:val="004071FC"/>
    <w:rsid w:val="004206E9"/>
    <w:rsid w:val="00445947"/>
    <w:rsid w:val="004559BF"/>
    <w:rsid w:val="004813B3"/>
    <w:rsid w:val="004839CF"/>
    <w:rsid w:val="00484C9C"/>
    <w:rsid w:val="00486DA8"/>
    <w:rsid w:val="00496591"/>
    <w:rsid w:val="004C63E4"/>
    <w:rsid w:val="004C6721"/>
    <w:rsid w:val="004D11E6"/>
    <w:rsid w:val="004D3011"/>
    <w:rsid w:val="004F2598"/>
    <w:rsid w:val="00501453"/>
    <w:rsid w:val="005077F8"/>
    <w:rsid w:val="005135BE"/>
    <w:rsid w:val="00520DE3"/>
    <w:rsid w:val="005262AC"/>
    <w:rsid w:val="005559FF"/>
    <w:rsid w:val="00564F7C"/>
    <w:rsid w:val="005A2C10"/>
    <w:rsid w:val="005E20F0"/>
    <w:rsid w:val="005E28CB"/>
    <w:rsid w:val="005E39D5"/>
    <w:rsid w:val="005F1754"/>
    <w:rsid w:val="005F540F"/>
    <w:rsid w:val="00600670"/>
    <w:rsid w:val="0062123A"/>
    <w:rsid w:val="006328D0"/>
    <w:rsid w:val="006352E5"/>
    <w:rsid w:val="00646E75"/>
    <w:rsid w:val="00651223"/>
    <w:rsid w:val="006579C8"/>
    <w:rsid w:val="006667F3"/>
    <w:rsid w:val="006771D0"/>
    <w:rsid w:val="006B366C"/>
    <w:rsid w:val="006D4F15"/>
    <w:rsid w:val="006F74F3"/>
    <w:rsid w:val="00715FCB"/>
    <w:rsid w:val="00743101"/>
    <w:rsid w:val="0076739A"/>
    <w:rsid w:val="007775E1"/>
    <w:rsid w:val="007867A0"/>
    <w:rsid w:val="00787A35"/>
    <w:rsid w:val="007927F5"/>
    <w:rsid w:val="007B3B6B"/>
    <w:rsid w:val="007C1D37"/>
    <w:rsid w:val="007F3E7B"/>
    <w:rsid w:val="00802CA0"/>
    <w:rsid w:val="008154F2"/>
    <w:rsid w:val="00845AD3"/>
    <w:rsid w:val="00845D7F"/>
    <w:rsid w:val="00882B5D"/>
    <w:rsid w:val="008F39C1"/>
    <w:rsid w:val="00907D00"/>
    <w:rsid w:val="009260CD"/>
    <w:rsid w:val="00940A66"/>
    <w:rsid w:val="00952C25"/>
    <w:rsid w:val="00956391"/>
    <w:rsid w:val="009A5F5D"/>
    <w:rsid w:val="009B7810"/>
    <w:rsid w:val="009D6723"/>
    <w:rsid w:val="009D75F0"/>
    <w:rsid w:val="009E3751"/>
    <w:rsid w:val="009F15F7"/>
    <w:rsid w:val="00A127F3"/>
    <w:rsid w:val="00A15D35"/>
    <w:rsid w:val="00A2118D"/>
    <w:rsid w:val="00A33375"/>
    <w:rsid w:val="00A4107E"/>
    <w:rsid w:val="00A840FC"/>
    <w:rsid w:val="00A847E6"/>
    <w:rsid w:val="00AD76E2"/>
    <w:rsid w:val="00AE201B"/>
    <w:rsid w:val="00AF5BE0"/>
    <w:rsid w:val="00B066A3"/>
    <w:rsid w:val="00B20152"/>
    <w:rsid w:val="00B359E4"/>
    <w:rsid w:val="00B5353B"/>
    <w:rsid w:val="00B57D98"/>
    <w:rsid w:val="00B70850"/>
    <w:rsid w:val="00B85ED3"/>
    <w:rsid w:val="00BA7225"/>
    <w:rsid w:val="00BD64A9"/>
    <w:rsid w:val="00C066B6"/>
    <w:rsid w:val="00C103D0"/>
    <w:rsid w:val="00C23DE3"/>
    <w:rsid w:val="00C37BA1"/>
    <w:rsid w:val="00C4674C"/>
    <w:rsid w:val="00C506CF"/>
    <w:rsid w:val="00C564D7"/>
    <w:rsid w:val="00C6510C"/>
    <w:rsid w:val="00C67551"/>
    <w:rsid w:val="00C72BED"/>
    <w:rsid w:val="00C815BB"/>
    <w:rsid w:val="00C9578B"/>
    <w:rsid w:val="00CA6A49"/>
    <w:rsid w:val="00CB0055"/>
    <w:rsid w:val="00CB7065"/>
    <w:rsid w:val="00CD355E"/>
    <w:rsid w:val="00CF4387"/>
    <w:rsid w:val="00CF451E"/>
    <w:rsid w:val="00CF7E31"/>
    <w:rsid w:val="00D121A2"/>
    <w:rsid w:val="00D2522B"/>
    <w:rsid w:val="00D310D4"/>
    <w:rsid w:val="00D422DE"/>
    <w:rsid w:val="00D5459D"/>
    <w:rsid w:val="00D54AA0"/>
    <w:rsid w:val="00D639A1"/>
    <w:rsid w:val="00D77FD2"/>
    <w:rsid w:val="00D967C7"/>
    <w:rsid w:val="00DA1681"/>
    <w:rsid w:val="00DA1F4D"/>
    <w:rsid w:val="00DA25C0"/>
    <w:rsid w:val="00DD172A"/>
    <w:rsid w:val="00DF1345"/>
    <w:rsid w:val="00E22F6F"/>
    <w:rsid w:val="00E25A26"/>
    <w:rsid w:val="00E43516"/>
    <w:rsid w:val="00E4381A"/>
    <w:rsid w:val="00E55D74"/>
    <w:rsid w:val="00E73534"/>
    <w:rsid w:val="00E84F2B"/>
    <w:rsid w:val="00E9788D"/>
    <w:rsid w:val="00EA76DD"/>
    <w:rsid w:val="00EB7834"/>
    <w:rsid w:val="00ED1F24"/>
    <w:rsid w:val="00ED6D73"/>
    <w:rsid w:val="00F322C0"/>
    <w:rsid w:val="00F42DF5"/>
    <w:rsid w:val="00F43DC3"/>
    <w:rsid w:val="00F60274"/>
    <w:rsid w:val="00F7613F"/>
    <w:rsid w:val="00F77FB9"/>
    <w:rsid w:val="00F874FB"/>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21CA4"/>
  <w14:defaultImageDpi w14:val="32767"/>
  <w15:chartTrackingRefBased/>
  <w15:docId w15:val="{A1E542F9-4BAD-44D7-BA6A-29E2D357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A15D35"/>
    <w:pPr>
      <w:spacing w:after="160"/>
    </w:pPr>
    <w:rPr>
      <w:color w:val="FFFFFF" w:themeColor="background1"/>
      <w:szCs w:val="22"/>
    </w:rPr>
  </w:style>
  <w:style w:type="paragraph" w:styleId="Heading1">
    <w:name w:val="heading 1"/>
    <w:basedOn w:val="Heading3"/>
    <w:next w:val="Normal"/>
    <w:link w:val="Heading1Char"/>
    <w:uiPriority w:val="9"/>
    <w:qFormat/>
    <w:rsid w:val="00F322C0"/>
    <w:pPr>
      <w:outlineLvl w:val="0"/>
    </w:pPr>
    <w:rPr>
      <w:rFonts w:asciiTheme="majorHAnsi" w:hAnsiTheme="majorHAnsi"/>
    </w:rPr>
  </w:style>
  <w:style w:type="paragraph" w:styleId="Heading2">
    <w:name w:val="heading 2"/>
    <w:basedOn w:val="Heading4"/>
    <w:next w:val="Normal"/>
    <w:link w:val="Heading2Char"/>
    <w:uiPriority w:val="9"/>
    <w:qFormat/>
    <w:rsid w:val="00F322C0"/>
    <w:pPr>
      <w:spacing w:before="240"/>
      <w:contextualSpacing w:val="0"/>
      <w:outlineLvl w:val="1"/>
    </w:pPr>
    <w:rPr>
      <w:rFonts w:asciiTheme="majorHAnsi" w:hAnsiTheme="majorHAnsi"/>
    </w:rPr>
  </w:style>
  <w:style w:type="paragraph" w:styleId="Heading3">
    <w:name w:val="heading 3"/>
    <w:basedOn w:val="Normal"/>
    <w:next w:val="Normal"/>
    <w:link w:val="Heading3Char"/>
    <w:uiPriority w:val="9"/>
    <w:semiHidden/>
    <w:qFormat/>
    <w:rsid w:val="009E3751"/>
    <w:pPr>
      <w:keepNext/>
      <w:keepLines/>
      <w:spacing w:before="240" w:after="200"/>
      <w:outlineLvl w:val="2"/>
    </w:pPr>
    <w:rPr>
      <w:rFonts w:eastAsiaTheme="majorEastAsia" w:cs="Times New Roman (Headings CS)"/>
      <w:b/>
      <w:caps/>
      <w:spacing w:val="-5"/>
      <w:sz w:val="36"/>
      <w:szCs w:val="24"/>
    </w:rPr>
  </w:style>
  <w:style w:type="paragraph" w:styleId="Heading4">
    <w:name w:val="heading 4"/>
    <w:basedOn w:val="Normal"/>
    <w:next w:val="Normal"/>
    <w:link w:val="Heading4Char"/>
    <w:uiPriority w:val="9"/>
    <w:semiHidden/>
    <w:qFormat/>
    <w:rsid w:val="00AF5BE0"/>
    <w:pPr>
      <w:spacing w:before="280" w:after="80"/>
      <w:contextualSpacing/>
      <w:outlineLvl w:val="3"/>
    </w:pPr>
    <w:rPr>
      <w:rFonts w:cs="Times New Roman (Body CS)"/>
      <w:b/>
      <w:cap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2C0"/>
    <w:rPr>
      <w:rFonts w:asciiTheme="majorHAnsi" w:hAnsiTheme="majorHAnsi" w:cs="Times New Roman (Body CS)"/>
      <w:b/>
      <w:caps/>
      <w:color w:val="FFFFFF" w:themeColor="background1"/>
      <w:sz w:val="22"/>
      <w:szCs w:val="22"/>
    </w:rPr>
  </w:style>
  <w:style w:type="paragraph" w:styleId="Title">
    <w:name w:val="Title"/>
    <w:basedOn w:val="Normal"/>
    <w:next w:val="Normal"/>
    <w:link w:val="TitleChar"/>
    <w:uiPriority w:val="10"/>
    <w:qFormat/>
    <w:rsid w:val="00F322C0"/>
    <w:pPr>
      <w:spacing w:line="840" w:lineRule="exact"/>
    </w:pPr>
    <w:rPr>
      <w:rFonts w:asciiTheme="majorHAnsi" w:hAnsiTheme="majorHAnsi" w:cs="Times New Roman (Body CS)"/>
      <w:b/>
      <w:caps/>
      <w:spacing w:val="-5"/>
      <w:sz w:val="80"/>
      <w:szCs w:val="76"/>
    </w:rPr>
  </w:style>
  <w:style w:type="character" w:customStyle="1" w:styleId="TitleChar">
    <w:name w:val="Title Char"/>
    <w:basedOn w:val="DefaultParagraphFont"/>
    <w:link w:val="Title"/>
    <w:uiPriority w:val="10"/>
    <w:rsid w:val="00F322C0"/>
    <w:rPr>
      <w:rFonts w:asciiTheme="majorHAnsi" w:hAnsiTheme="majorHAnsi" w:cs="Times New Roman (Body CS)"/>
      <w:b/>
      <w:caps/>
      <w:color w:val="FFFFFF" w:themeColor="background1"/>
      <w:spacing w:val="-5"/>
      <w:sz w:val="80"/>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F322C0"/>
    <w:rPr>
      <w:rFonts w:asciiTheme="majorHAnsi" w:eastAsiaTheme="majorEastAsia" w:hAnsiTheme="majorHAnsi" w:cs="Times New Roman (Headings CS)"/>
      <w:b/>
      <w:caps/>
      <w:color w:val="FFFFFF" w:themeColor="background1"/>
      <w:spacing w:val="-5"/>
      <w:sz w:val="36"/>
    </w:rPr>
  </w:style>
  <w:style w:type="paragraph" w:styleId="Date">
    <w:name w:val="Date"/>
    <w:basedOn w:val="Normal"/>
    <w:next w:val="Normal"/>
    <w:link w:val="DateChar"/>
    <w:uiPriority w:val="99"/>
    <w:rsid w:val="00C67551"/>
    <w:pPr>
      <w:spacing w:after="120"/>
    </w:pPr>
  </w:style>
  <w:style w:type="character" w:customStyle="1" w:styleId="DateChar">
    <w:name w:val="Date Char"/>
    <w:basedOn w:val="DefaultParagraphFont"/>
    <w:link w:val="Date"/>
    <w:uiPriority w:val="99"/>
    <w:rsid w:val="00C67551"/>
    <w:rPr>
      <w:rFonts w:ascii="Aptos" w:hAnsi="Aptos"/>
      <w:color w:val="FFFFFF" w:themeColor="background1"/>
      <w:sz w:val="22"/>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F322C0"/>
    <w:pPr>
      <w:spacing w:before="40" w:after="280"/>
    </w:pPr>
    <w:rPr>
      <w:rFonts w:asciiTheme="majorHAnsi" w:hAnsiTheme="majorHAnsi" w:cs="Times New Roman (Body CS)"/>
      <w:caps/>
      <w:spacing w:val="30"/>
      <w:sz w:val="48"/>
      <w:szCs w:val="28"/>
    </w:rPr>
  </w:style>
  <w:style w:type="character" w:customStyle="1" w:styleId="SubtitleChar">
    <w:name w:val="Subtitle Char"/>
    <w:basedOn w:val="DefaultParagraphFont"/>
    <w:link w:val="Subtitle"/>
    <w:uiPriority w:val="11"/>
    <w:rsid w:val="00F322C0"/>
    <w:rPr>
      <w:rFonts w:asciiTheme="majorHAnsi" w:hAnsiTheme="majorHAnsi" w:cs="Times New Roman (Body CS)"/>
      <w:caps/>
      <w:color w:val="FFFFFF" w:themeColor="background1"/>
      <w:spacing w:val="30"/>
      <w:sz w:val="48"/>
      <w:szCs w:val="28"/>
    </w:rPr>
  </w:style>
  <w:style w:type="character" w:customStyle="1" w:styleId="Heading3Char">
    <w:name w:val="Heading 3 Char"/>
    <w:basedOn w:val="DefaultParagraphFont"/>
    <w:link w:val="Heading3"/>
    <w:uiPriority w:val="9"/>
    <w:semiHidden/>
    <w:rsid w:val="00D77FD2"/>
    <w:rPr>
      <w:rFonts w:ascii="Aptos" w:eastAsiaTheme="majorEastAsia" w:hAnsi="Aptos" w:cs="Times New Roman (Headings CS)"/>
      <w:b/>
      <w:caps/>
      <w:color w:val="FFFFFF" w:themeColor="background1"/>
      <w:spacing w:val="-5"/>
      <w:sz w:val="36"/>
    </w:rPr>
  </w:style>
  <w:style w:type="character" w:customStyle="1" w:styleId="Heading4Char">
    <w:name w:val="Heading 4 Char"/>
    <w:basedOn w:val="DefaultParagraphFont"/>
    <w:link w:val="Heading4"/>
    <w:uiPriority w:val="9"/>
    <w:semiHidden/>
    <w:rsid w:val="00D77FD2"/>
    <w:rPr>
      <w:rFonts w:ascii="Aptos" w:hAnsi="Aptos" w:cs="Times New Roman (Body CS)"/>
      <w:b/>
      <w:caps/>
      <w:color w:val="FFFFFF" w:themeColor="background1"/>
      <w:sz w:val="22"/>
      <w:szCs w:val="22"/>
    </w:rPr>
  </w:style>
  <w:style w:type="paragraph" w:customStyle="1" w:styleId="ContactInfo">
    <w:name w:val="Contact Info"/>
    <w:basedOn w:val="Normal"/>
    <w:qFormat/>
    <w:rsid w:val="009A5F5D"/>
    <w:rPr>
      <w:rFonts w:cs="Times New Roman (Body CS)"/>
      <w:b/>
      <w:caps/>
      <w:sz w:val="22"/>
    </w:rPr>
  </w:style>
  <w:style w:type="paragraph" w:customStyle="1" w:styleId="Dates">
    <w:name w:val="Dates"/>
    <w:basedOn w:val="Date"/>
    <w:semiHidden/>
    <w:qFormat/>
    <w:rsid w:val="00A847E6"/>
    <w:pPr>
      <w:spacing w:after="80"/>
    </w:pPr>
    <w:rPr>
      <w:i/>
    </w:rPr>
  </w:style>
  <w:style w:type="paragraph" w:customStyle="1" w:styleId="JobTitle">
    <w:name w:val="Job Title"/>
    <w:basedOn w:val="Heading4"/>
    <w:semiHidden/>
    <w:qFormat/>
    <w:rsid w:val="00787A35"/>
    <w:pPr>
      <w:spacing w:before="40"/>
    </w:pPr>
    <w:rPr>
      <w:caps w:val="0"/>
    </w:rPr>
  </w:style>
  <w:style w:type="paragraph" w:customStyle="1" w:styleId="Skillslist">
    <w:name w:val="Skills list"/>
    <w:basedOn w:val="Normal"/>
    <w:qFormat/>
    <w:rsid w:val="00AF5BE0"/>
    <w:pPr>
      <w:numPr>
        <w:numId w:val="2"/>
      </w:numPr>
      <w:spacing w:after="40"/>
    </w:pPr>
  </w:style>
  <w:style w:type="paragraph" w:styleId="ListParagraph">
    <w:name w:val="List Paragraph"/>
    <w:basedOn w:val="Normal"/>
    <w:uiPriority w:val="34"/>
    <w:semiHidden/>
    <w:qFormat/>
    <w:rsid w:val="004D11E6"/>
    <w:pPr>
      <w:ind w:left="720"/>
      <w:contextualSpacing/>
    </w:pPr>
  </w:style>
  <w:style w:type="paragraph" w:customStyle="1" w:styleId="JobDescription">
    <w:name w:val="Job Description"/>
    <w:basedOn w:val="ContactInfo"/>
    <w:semiHidden/>
    <w:qFormat/>
    <w:rsid w:val="004839CF"/>
    <w:pPr>
      <w:spacing w:before="120"/>
    </w:pPr>
  </w:style>
  <w:style w:type="paragraph" w:styleId="ListBullet">
    <w:name w:val="List Bullet"/>
    <w:basedOn w:val="Normal"/>
    <w:uiPriority w:val="99"/>
    <w:semiHidden/>
    <w:qFormat/>
    <w:rsid w:val="00C67551"/>
    <w:pPr>
      <w:numPr>
        <w:numId w:val="4"/>
      </w:numPr>
      <w:spacing w:line="320" w:lineRule="exact"/>
      <w:ind w:left="360"/>
    </w:pPr>
    <w:rPr>
      <w:rFonts w:ascii="Arial" w:eastAsiaTheme="minorHAnsi" w:hAnsi="Arial"/>
      <w:color w:val="404040" w:themeColor="text1" w:themeTint="BF"/>
      <w:lang w:eastAsia="en-US"/>
    </w:rPr>
  </w:style>
  <w:style w:type="paragraph" w:customStyle="1" w:styleId="Position">
    <w:name w:val="Position"/>
    <w:basedOn w:val="Heading2"/>
    <w:semiHidden/>
    <w:qFormat/>
    <w:rsid w:val="006579C8"/>
    <w:pPr>
      <w:spacing w:before="0" w:after="120"/>
    </w:pPr>
    <w:rPr>
      <w:rFonts w:ascii="Arial" w:hAnsi="Arial"/>
      <w:b w:val="0"/>
      <w:caps w:val="0"/>
      <w:color w:val="000000" w:themeColor="text1"/>
      <w:sz w:val="20"/>
      <w:szCs w:val="26"/>
      <w:lang w:eastAsia="en-US"/>
    </w:rPr>
  </w:style>
  <w:style w:type="paragraph" w:customStyle="1" w:styleId="Addressee">
    <w:name w:val="Addressee"/>
    <w:basedOn w:val="Heading1"/>
    <w:qFormat/>
    <w:rsid w:val="00A15D35"/>
    <w:pPr>
      <w:spacing w:before="0" w:after="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ATS%20finance%20cover%20letter.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ustom 23">
      <a:majorFont>
        <a:latin typeface="Aptos"/>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AC030E-BCAF-4159-B284-46FC76A838B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47A91622-B993-44F0-A143-B2051A869F05}">
  <ds:schemaRefs>
    <ds:schemaRef ds:uri="http://schemas.microsoft.com/sharepoint/v3/contenttype/forms"/>
  </ds:schemaRefs>
</ds:datastoreItem>
</file>

<file path=customXml/itemProps3.xml><?xml version="1.0" encoding="utf-8"?>
<ds:datastoreItem xmlns:ds="http://schemas.openxmlformats.org/officeDocument/2006/customXml" ds:itemID="{DB13FB84-F43F-4F61-94A0-B3CCEEE2DE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finance cover letter.dotx</Template>
  <TotalTime>9</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Sokunthy Vathana</cp:lastModifiedBy>
  <cp:revision>1</cp:revision>
  <dcterms:created xsi:type="dcterms:W3CDTF">2025-01-07T12:55:00Z</dcterms:created>
  <dcterms:modified xsi:type="dcterms:W3CDTF">2025-01-07T13:04:00Z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