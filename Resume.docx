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D72C0" w14:textId="7BCFEDD0" w:rsidR="003B455E" w:rsidRDefault="00526FAE" w:rsidP="00CF3D29">
      <w:pPr>
        <w:pStyle w:val="Title"/>
      </w:pPr>
      <w:r>
        <w:t>Sokunthy</w:t>
      </w:r>
    </w:p>
    <w:p w14:paraId="1D882E28" w14:textId="6122D752" w:rsidR="00CF3D29" w:rsidRPr="001540E8" w:rsidRDefault="00526FAE" w:rsidP="00CF3D29">
      <w:pPr>
        <w:pStyle w:val="Title"/>
      </w:pPr>
      <w:r>
        <w:t>Vathana</w:t>
      </w:r>
    </w:p>
    <w:p w14:paraId="0C5F787F" w14:textId="7B787560" w:rsidR="00CF3D29" w:rsidRDefault="00CF3D29" w:rsidP="00CF3D29"/>
    <w:tbl>
      <w:tblPr>
        <w:tblW w:w="5000" w:type="pct"/>
        <w:tblBorders>
          <w:top w:val="single" w:sz="4" w:space="0" w:color="000000" w:themeColor="text1"/>
          <w:bottom w:val="single" w:sz="4" w:space="0" w:color="000000" w:themeColor="text1"/>
        </w:tblBorders>
        <w:tblLayout w:type="fixed"/>
        <w:tblCellMar>
          <w:top w:w="360" w:type="dxa"/>
          <w:left w:w="0" w:type="dxa"/>
          <w:bottom w:w="360" w:type="dxa"/>
          <w:right w:w="0" w:type="dxa"/>
        </w:tblCellMar>
        <w:tblLook w:val="0600" w:firstRow="0" w:lastRow="0" w:firstColumn="0" w:lastColumn="0" w:noHBand="1" w:noVBand="1"/>
      </w:tblPr>
      <w:tblGrid>
        <w:gridCol w:w="6786"/>
        <w:gridCol w:w="4014"/>
      </w:tblGrid>
      <w:tr w:rsidR="00CF3D29" w:rsidRPr="001540E8" w14:paraId="576B4608" w14:textId="77777777" w:rsidTr="00CF3D29">
        <w:trPr>
          <w:trHeight w:val="1440"/>
        </w:trPr>
        <w:tc>
          <w:tcPr>
            <w:tcW w:w="6786" w:type="dxa"/>
          </w:tcPr>
          <w:p w14:paraId="459E49F2" w14:textId="2DB7FB9E" w:rsidR="00CF3D29" w:rsidRPr="00CF3D29" w:rsidRDefault="00526FAE" w:rsidP="00CF3D29">
            <w:pPr>
              <w:pStyle w:val="Subtitle"/>
            </w:pPr>
            <w:r>
              <w:t xml:space="preserve">Network Engineer </w:t>
            </w:r>
          </w:p>
          <w:p w14:paraId="6487B063" w14:textId="77777777" w:rsidR="00CF3D29" w:rsidRDefault="00CF3D29" w:rsidP="00CF3D29"/>
          <w:p w14:paraId="4486C03F" w14:textId="48AD3744" w:rsidR="00CF3D29" w:rsidRPr="001540E8" w:rsidRDefault="00526FAE" w:rsidP="00CF3D29">
            <w:pPr>
              <w:rPr>
                <w:lang w:val="it-IT"/>
              </w:rPr>
            </w:pPr>
            <w:r w:rsidRPr="00526FAE">
              <w:t>My passion for networking began during my studies, where I discovered how critical well-designed and maintained networks are in connecting people and enabling innovation. I am eager to bring my growing expertise, enthusiasm, and dedication to your team while continuing to learn and contribute to impactful projects.</w:t>
            </w:r>
          </w:p>
        </w:tc>
        <w:tc>
          <w:tcPr>
            <w:tcW w:w="4014" w:type="dxa"/>
          </w:tcPr>
          <w:p w14:paraId="008A1B84" w14:textId="24EC64F9" w:rsidR="00CF3D29" w:rsidRPr="003B455E" w:rsidRDefault="00CF3D29" w:rsidP="00CF3D29">
            <w:pPr>
              <w:pStyle w:val="Subtitle"/>
              <w:rPr>
                <w:lang w:val="it-IT"/>
              </w:rPr>
            </w:pPr>
            <w:r w:rsidRPr="003B455E">
              <w:rPr>
                <w:lang w:val="it-IT"/>
              </w:rPr>
              <w:t>Contact</w:t>
            </w:r>
          </w:p>
          <w:p w14:paraId="4D4E3646" w14:textId="27B58C9E" w:rsidR="00CF3D29" w:rsidRPr="00870B65" w:rsidRDefault="00CF3D29" w:rsidP="00870B65"/>
          <w:p w14:paraId="5A0A467C" w14:textId="4470F159" w:rsidR="00526FAE" w:rsidRDefault="00526FAE" w:rsidP="00870B65">
            <w:r>
              <w:t>sokunthyvathana@gamil.com</w:t>
            </w:r>
          </w:p>
          <w:p w14:paraId="0E0C256C" w14:textId="6E2C5E2E" w:rsidR="00CF3D29" w:rsidRPr="00870B65" w:rsidRDefault="00CF3D29" w:rsidP="00870B65">
            <w:r w:rsidRPr="00870B65">
              <w:t>(</w:t>
            </w:r>
            <w:r w:rsidR="00526FAE">
              <w:t>+855</w:t>
            </w:r>
            <w:r w:rsidRPr="00870B65">
              <w:t xml:space="preserve">) </w:t>
            </w:r>
            <w:r w:rsidR="00526FAE">
              <w:t>099</w:t>
            </w:r>
            <w:r w:rsidRPr="00870B65">
              <w:t>-</w:t>
            </w:r>
            <w:r w:rsidR="00526FAE">
              <w:t>766-824</w:t>
            </w:r>
          </w:p>
          <w:p w14:paraId="03044F85" w14:textId="1A3AF86E" w:rsidR="00CF3D29" w:rsidRPr="001540E8" w:rsidRDefault="00526FAE" w:rsidP="00870B65">
            <w:r w:rsidRPr="00CA1455">
              <w:t>Home 512 street 273 ToulSongkea Russey</w:t>
            </w:r>
            <w:r>
              <w:t xml:space="preserve"> </w:t>
            </w:r>
            <w:r w:rsidRPr="00CA1455">
              <w:t>Keo Phnom Penh Cambodia</w:t>
            </w:r>
          </w:p>
        </w:tc>
      </w:tr>
    </w:tbl>
    <w:p w14:paraId="496A7AE6" w14:textId="77777777" w:rsidR="00CF3D29" w:rsidRDefault="00CF3D29"/>
    <w:tbl>
      <w:tblPr>
        <w:tblW w:w="5319" w:type="pct"/>
        <w:tblLayout w:type="fixed"/>
        <w:tblCellMar>
          <w:top w:w="360" w:type="dxa"/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57"/>
        <w:gridCol w:w="626"/>
        <w:gridCol w:w="6406"/>
      </w:tblGrid>
      <w:tr w:rsidR="00CF3D29" w:rsidRPr="00020BEB" w14:paraId="791529B0" w14:textId="77777777" w:rsidTr="00FC377A">
        <w:trPr>
          <w:trHeight w:val="8302"/>
        </w:trPr>
        <w:tc>
          <w:tcPr>
            <w:tcW w:w="4457" w:type="dxa"/>
          </w:tcPr>
          <w:p w14:paraId="14F999CE" w14:textId="77777777" w:rsidR="00CF3D29" w:rsidRPr="001540E8" w:rsidRDefault="00CF3D29" w:rsidP="001540E8">
            <w:pPr>
              <w:pStyle w:val="Subtitle"/>
            </w:pPr>
            <w:r w:rsidRPr="00DF706C">
              <w:t>Education</w:t>
            </w:r>
          </w:p>
          <w:p w14:paraId="468E3BEB" w14:textId="77777777" w:rsidR="00CF3D29" w:rsidRPr="009B4B3C" w:rsidRDefault="00CF3D29" w:rsidP="001540E8">
            <w:pPr>
              <w:rPr>
                <w:b/>
                <w:bCs/>
                <w:spacing w:val="20"/>
                <w:sz w:val="18"/>
                <w:szCs w:val="18"/>
              </w:rPr>
            </w:pPr>
          </w:p>
          <w:p w14:paraId="599D762B" w14:textId="4F1A7832" w:rsidR="00CF3D29" w:rsidRPr="008303ED" w:rsidRDefault="00526FAE" w:rsidP="008303ED">
            <w:pPr>
              <w:pStyle w:val="Heading1"/>
            </w:pPr>
            <w:r>
              <w:t>Baktouk high School</w:t>
            </w:r>
          </w:p>
          <w:p w14:paraId="08CB3A9F" w14:textId="6D6B6A0D" w:rsidR="00CF3D29" w:rsidRPr="00910D1E" w:rsidRDefault="00526FAE" w:rsidP="00910D1E">
            <w:r>
              <w:t>Finished Grand 12 BacII Grade E</w:t>
            </w:r>
          </w:p>
          <w:p w14:paraId="7794A7EC" w14:textId="04B482A9" w:rsidR="00CF3D29" w:rsidRDefault="00CF3D29" w:rsidP="00910D1E">
            <w:r w:rsidRPr="00910D1E">
              <w:t>20</w:t>
            </w:r>
            <w:r w:rsidR="00526FAE">
              <w:t>15-2021</w:t>
            </w:r>
          </w:p>
          <w:p w14:paraId="0EDBD09A" w14:textId="77777777" w:rsidR="00526FAE" w:rsidRDefault="00526FAE" w:rsidP="00910D1E"/>
          <w:p w14:paraId="6605CC01" w14:textId="06AD3447" w:rsidR="00526FAE" w:rsidRPr="008303ED" w:rsidRDefault="00526FAE" w:rsidP="00526FAE">
            <w:pPr>
              <w:pStyle w:val="Heading1"/>
            </w:pPr>
            <w:r>
              <w:t>Setec institute</w:t>
            </w:r>
          </w:p>
          <w:p w14:paraId="07703FB9" w14:textId="50339BC4" w:rsidR="00526FAE" w:rsidRPr="00910D1E" w:rsidRDefault="00526FAE" w:rsidP="00526FAE">
            <w:r>
              <w:t>Management information system</w:t>
            </w:r>
          </w:p>
          <w:p w14:paraId="78494B42" w14:textId="1A816BDF" w:rsidR="00526FAE" w:rsidRDefault="00526FAE" w:rsidP="00526FAE">
            <w:r>
              <w:t>2021 – present (Years 3)</w:t>
            </w:r>
          </w:p>
          <w:p w14:paraId="52F524F1" w14:textId="77777777" w:rsidR="00526FAE" w:rsidRDefault="00526FAE" w:rsidP="00526FAE"/>
          <w:p w14:paraId="2CAF8C9B" w14:textId="5FFF53C4" w:rsidR="00526FAE" w:rsidRPr="008303ED" w:rsidRDefault="00526FAE" w:rsidP="00526FAE">
            <w:pPr>
              <w:pStyle w:val="Heading1"/>
            </w:pPr>
            <w:r>
              <w:t>sala cyber (Short curse)</w:t>
            </w:r>
          </w:p>
          <w:p w14:paraId="65B1DA31" w14:textId="0381EF39" w:rsidR="00526FAE" w:rsidRPr="00910D1E" w:rsidRDefault="00526FAE" w:rsidP="00526FAE">
            <w:r>
              <w:t>Networ</w:t>
            </w:r>
            <w:r w:rsidR="00FC377A">
              <w:t>k and Cybersecurity foundation</w:t>
            </w:r>
          </w:p>
          <w:p w14:paraId="730C795E" w14:textId="56E4A7F5" w:rsidR="00526FAE" w:rsidRDefault="00FC377A" w:rsidP="00526FAE">
            <w:r>
              <w:t>Finished short course</w:t>
            </w:r>
          </w:p>
          <w:p w14:paraId="620EF97D" w14:textId="77777777" w:rsidR="00CF3D29" w:rsidRDefault="00CF3D29" w:rsidP="00CF3D29">
            <w:pPr>
              <w:pStyle w:val="HorizontalLine"/>
            </w:pPr>
          </w:p>
          <w:p w14:paraId="73860946" w14:textId="77777777" w:rsidR="00CF3D29" w:rsidRDefault="00CF3D29" w:rsidP="00CF3D29"/>
          <w:p w14:paraId="781EAC9A" w14:textId="77777777" w:rsidR="00CF3D29" w:rsidRPr="00CF3D29" w:rsidRDefault="00CF3D29" w:rsidP="00CF3D29"/>
          <w:p w14:paraId="4BD0789F" w14:textId="77777777" w:rsidR="00CF3D29" w:rsidRDefault="00CF3D29" w:rsidP="00A45B29">
            <w:pPr>
              <w:pStyle w:val="Subtitle"/>
              <w:spacing w:line="240" w:lineRule="auto"/>
            </w:pPr>
            <w:r w:rsidRPr="00DF706C">
              <w:t>Skills</w:t>
            </w:r>
          </w:p>
          <w:p w14:paraId="39BCD429" w14:textId="77777777" w:rsidR="00FC377A" w:rsidRPr="00FC377A" w:rsidRDefault="00FC377A" w:rsidP="00A45B29">
            <w:pPr>
              <w:spacing w:line="240" w:lineRule="auto"/>
            </w:pPr>
          </w:p>
          <w:p w14:paraId="4A7A6D7C" w14:textId="5007BB51" w:rsidR="00FC377A" w:rsidRDefault="00FC377A" w:rsidP="00A45B29">
            <w:pPr>
              <w:spacing w:line="240" w:lineRule="auto"/>
            </w:pPr>
            <w:r>
              <w:t>Adobe photoshop</w:t>
            </w:r>
          </w:p>
          <w:p w14:paraId="7ADFDCB2" w14:textId="4D168571" w:rsidR="002C15EB" w:rsidRDefault="002C15EB" w:rsidP="00A45B29">
            <w:pPr>
              <w:spacing w:line="240" w:lineRule="auto"/>
            </w:pPr>
            <w:r>
              <w:t xml:space="preserve">Adobe illustrator </w:t>
            </w:r>
          </w:p>
          <w:p w14:paraId="040F7E7B" w14:textId="6693ADAB" w:rsidR="00FC377A" w:rsidRDefault="00FC377A" w:rsidP="00A45B29">
            <w:pPr>
              <w:spacing w:line="240" w:lineRule="auto"/>
            </w:pPr>
            <w:r>
              <w:t>VM ware (Virtual Machine)</w:t>
            </w:r>
          </w:p>
          <w:p w14:paraId="1C34361B" w14:textId="003FF436" w:rsidR="00FC377A" w:rsidRDefault="00FC377A" w:rsidP="00A45B29">
            <w:pPr>
              <w:spacing w:line="240" w:lineRule="auto"/>
            </w:pPr>
            <w:r>
              <w:t>Cisco Packet tracer</w:t>
            </w:r>
          </w:p>
          <w:p w14:paraId="7C03E9EF" w14:textId="7757BA09" w:rsidR="00FC377A" w:rsidRDefault="00FC377A" w:rsidP="00A45B29">
            <w:pPr>
              <w:spacing w:line="240" w:lineRule="auto"/>
            </w:pPr>
            <w:r>
              <w:t>VM ware (Virtual Machine)</w:t>
            </w:r>
          </w:p>
          <w:p w14:paraId="6FA010A6" w14:textId="6AABB1A1" w:rsidR="00FC377A" w:rsidRDefault="00FC377A" w:rsidP="00A45B29">
            <w:pPr>
              <w:spacing w:line="240" w:lineRule="auto"/>
            </w:pPr>
            <w:r w:rsidRPr="00CA1455">
              <w:t>Microsoft Word Excel PowerPoint</w:t>
            </w:r>
          </w:p>
          <w:p w14:paraId="0916110D" w14:textId="1E4137DC" w:rsidR="00FC377A" w:rsidRDefault="00FC377A" w:rsidP="00A45B29">
            <w:pPr>
              <w:spacing w:line="240" w:lineRule="auto"/>
            </w:pPr>
            <w:r>
              <w:t>Diagram.io</w:t>
            </w:r>
          </w:p>
          <w:p w14:paraId="36C110BB" w14:textId="364D9A4D" w:rsidR="00FC377A" w:rsidRDefault="00FC377A" w:rsidP="00A45B29">
            <w:pPr>
              <w:spacing w:line="240" w:lineRule="auto"/>
            </w:pPr>
            <w:r>
              <w:t>My SQL,</w:t>
            </w:r>
            <w:r w:rsidR="00A45B29">
              <w:t xml:space="preserve"> </w:t>
            </w:r>
            <w:r>
              <w:t>SQL</w:t>
            </w:r>
            <w:r w:rsidR="00A45B29">
              <w:t xml:space="preserve"> </w:t>
            </w:r>
            <w:r>
              <w:t>(basic Query)</w:t>
            </w:r>
            <w:r w:rsidR="00A45B29">
              <w:t xml:space="preserve"> </w:t>
            </w:r>
          </w:p>
          <w:p w14:paraId="7FC9B034" w14:textId="77777777" w:rsidR="00FC377A" w:rsidRPr="00531E18" w:rsidRDefault="00FC377A" w:rsidP="00A45B29">
            <w:pPr>
              <w:spacing w:line="240" w:lineRule="auto"/>
            </w:pPr>
          </w:p>
          <w:p w14:paraId="6681F0E9" w14:textId="299AB978" w:rsidR="00A45B29" w:rsidRDefault="00A45B29" w:rsidP="00A45B29">
            <w:pPr>
              <w:pStyle w:val="Subtitle"/>
              <w:spacing w:line="240" w:lineRule="auto"/>
            </w:pPr>
            <w:r>
              <w:t xml:space="preserve">Soft </w:t>
            </w:r>
            <w:r w:rsidRPr="00DF706C">
              <w:t>Skills</w:t>
            </w:r>
          </w:p>
          <w:p w14:paraId="729DBCE9" w14:textId="355FC450" w:rsidR="00A45B29" w:rsidRDefault="00A45B29" w:rsidP="00A45B29">
            <w:r>
              <w:t>Creativity</w:t>
            </w:r>
          </w:p>
          <w:p w14:paraId="77AAD672" w14:textId="108AA289" w:rsidR="00A45B29" w:rsidRPr="00A45B29" w:rsidRDefault="00A45B29" w:rsidP="00A45B29">
            <w:r>
              <w:t>Strategic thinking</w:t>
            </w:r>
          </w:p>
          <w:p w14:paraId="105416EF" w14:textId="1C627DFE" w:rsidR="00CF3D29" w:rsidRPr="00B07D4F" w:rsidRDefault="00CF3D29" w:rsidP="00FC377A">
            <w:pPr>
              <w:spacing w:line="240" w:lineRule="auto"/>
              <w:rPr>
                <w:lang w:val="it-IT"/>
              </w:rPr>
            </w:pPr>
          </w:p>
        </w:tc>
        <w:tc>
          <w:tcPr>
            <w:tcW w:w="626" w:type="dxa"/>
          </w:tcPr>
          <w:p w14:paraId="05008E71" w14:textId="77777777" w:rsidR="00CF3D29" w:rsidRPr="009841D7" w:rsidRDefault="00CF3D29" w:rsidP="009841D7">
            <w:pPr>
              <w:spacing w:line="360" w:lineRule="auto"/>
              <w:rPr>
                <w:szCs w:val="20"/>
                <w:lang w:val="it-IT"/>
              </w:rPr>
            </w:pPr>
          </w:p>
        </w:tc>
        <w:tc>
          <w:tcPr>
            <w:tcW w:w="6407" w:type="dxa"/>
          </w:tcPr>
          <w:p w14:paraId="016540B3" w14:textId="517F707A" w:rsidR="00CF3D29" w:rsidRPr="00020BEB" w:rsidRDefault="00CF3D29" w:rsidP="001540E8">
            <w:pPr>
              <w:pStyle w:val="Subtitle"/>
            </w:pPr>
            <w:r w:rsidRPr="00DF706C">
              <w:t>Experience</w:t>
            </w:r>
          </w:p>
          <w:p w14:paraId="246FB69F" w14:textId="38713FE8" w:rsidR="00CF3D29" w:rsidRDefault="00CF3D29" w:rsidP="001540E8"/>
          <w:p w14:paraId="2F8C870D" w14:textId="50B15119" w:rsidR="00A45B29" w:rsidRDefault="00A45B29" w:rsidP="00DF706C">
            <w:pPr>
              <w:pStyle w:val="Heading1"/>
            </w:pPr>
            <w:r>
              <w:t>Academic Network engineering project</w:t>
            </w:r>
          </w:p>
          <w:p w14:paraId="6CBDAFF3" w14:textId="36108893" w:rsidR="00CF3D29" w:rsidRPr="008303ED" w:rsidRDefault="00A45B29" w:rsidP="00DF706C">
            <w:pPr>
              <w:pStyle w:val="Heading1"/>
            </w:pPr>
            <w:r>
              <w:t>setect institute</w:t>
            </w:r>
            <w:r w:rsidR="00CF3D29" w:rsidRPr="008303ED">
              <w:t xml:space="preserve"> </w:t>
            </w:r>
          </w:p>
          <w:p w14:paraId="4413FFD7" w14:textId="47DAFBF4" w:rsidR="00CF3D29" w:rsidRPr="00DF706C" w:rsidRDefault="00CF3D29" w:rsidP="00DF706C">
            <w:pPr>
              <w:pStyle w:val="Heading2"/>
            </w:pPr>
            <w:r w:rsidRPr="00DF706C">
              <w:t xml:space="preserve"> 20</w:t>
            </w:r>
            <w:r w:rsidR="00A45B29">
              <w:t>22 -2023</w:t>
            </w:r>
          </w:p>
          <w:p w14:paraId="6D5CC8FA" w14:textId="34CA7B90" w:rsidR="00A45B29" w:rsidRPr="00A45B29" w:rsidRDefault="00A45B29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A45B29">
              <w:rPr>
                <w:szCs w:val="20"/>
              </w:rPr>
              <w:t>Designed a simulated network with multiple subnets and configured devices using Cisco Packet Tracer.</w:t>
            </w:r>
          </w:p>
          <w:p w14:paraId="1B97101D" w14:textId="40D528E3" w:rsidR="00A45B29" w:rsidRPr="00A45B29" w:rsidRDefault="00A45B29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A45B29">
              <w:rPr>
                <w:szCs w:val="20"/>
              </w:rPr>
              <w:t>Set up and managed a Windows Server environment, including user accounts, group policies, and shared folders.</w:t>
            </w:r>
          </w:p>
          <w:p w14:paraId="231DB8D0" w14:textId="127494E8" w:rsidR="00CF3D29" w:rsidRDefault="00A45B29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A45B29">
              <w:rPr>
                <w:szCs w:val="20"/>
              </w:rPr>
              <w:t>Troubleshot connectivity and performance issues in a classroom lab environment.</w:t>
            </w:r>
          </w:p>
          <w:p w14:paraId="7673DF15" w14:textId="77777777" w:rsidR="000202C8" w:rsidRDefault="000202C8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</w:p>
          <w:p w14:paraId="09DBC01A" w14:textId="77777777" w:rsidR="000202C8" w:rsidRDefault="000202C8" w:rsidP="000202C8">
            <w:pPr>
              <w:pStyle w:val="Heading1"/>
            </w:pPr>
            <w:r>
              <w:t>Academic Network engineering project</w:t>
            </w:r>
          </w:p>
          <w:p w14:paraId="4E655FAA" w14:textId="1A5A0C86" w:rsidR="000202C8" w:rsidRPr="008303ED" w:rsidRDefault="000202C8" w:rsidP="000202C8">
            <w:pPr>
              <w:pStyle w:val="Heading1"/>
            </w:pPr>
            <w:r>
              <w:t>s</w:t>
            </w:r>
            <w:r>
              <w:t>ala cyber</w:t>
            </w:r>
          </w:p>
          <w:p w14:paraId="127BD445" w14:textId="37521D2C" w:rsidR="000202C8" w:rsidRPr="000202C8" w:rsidRDefault="000202C8" w:rsidP="000202C8">
            <w:pPr>
              <w:pStyle w:val="Heading2"/>
            </w:pPr>
            <w:r w:rsidRPr="00DF706C">
              <w:t xml:space="preserve"> 20</w:t>
            </w:r>
            <w:r>
              <w:t>22 -2023</w:t>
            </w:r>
          </w:p>
          <w:p w14:paraId="12709C8F" w14:textId="26ED3465" w:rsidR="00A45B29" w:rsidRPr="00A45B29" w:rsidRDefault="00A45B29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A45B29">
              <w:rPr>
                <w:szCs w:val="20"/>
              </w:rPr>
              <w:t xml:space="preserve"> </w:t>
            </w:r>
            <w:r w:rsidRPr="00A45B29">
              <w:rPr>
                <w:b/>
                <w:bCs/>
                <w:szCs w:val="20"/>
              </w:rPr>
              <w:t>Networking:</w:t>
            </w:r>
            <w:r w:rsidRPr="00A45B29">
              <w:rPr>
                <w:szCs w:val="20"/>
              </w:rPr>
              <w:t xml:space="preserve"> Network design, configuration, and troubleshooting.</w:t>
            </w:r>
          </w:p>
          <w:p w14:paraId="0532C842" w14:textId="16A63AF8" w:rsidR="00A45B29" w:rsidRPr="00A45B29" w:rsidRDefault="00A45B29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A45B29">
              <w:rPr>
                <w:szCs w:val="20"/>
              </w:rPr>
              <w:t xml:space="preserve"> </w:t>
            </w:r>
            <w:r w:rsidRPr="00A45B29">
              <w:rPr>
                <w:b/>
                <w:bCs/>
                <w:szCs w:val="20"/>
              </w:rPr>
              <w:t>Tools:</w:t>
            </w:r>
            <w:r w:rsidRPr="00A45B29">
              <w:rPr>
                <w:szCs w:val="20"/>
              </w:rPr>
              <w:t xml:space="preserve"> Cisco Packet Tracer, basic command-line tools for networking tasks.</w:t>
            </w:r>
          </w:p>
          <w:p w14:paraId="08394932" w14:textId="2D82A1C2" w:rsidR="00A45B29" w:rsidRPr="00A45B29" w:rsidRDefault="00A45B29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A45B29">
              <w:rPr>
                <w:szCs w:val="20"/>
              </w:rPr>
              <w:t xml:space="preserve"> </w:t>
            </w:r>
            <w:r w:rsidRPr="00A45B29">
              <w:rPr>
                <w:b/>
                <w:bCs/>
                <w:szCs w:val="20"/>
              </w:rPr>
              <w:t>Operating Systems:</w:t>
            </w:r>
            <w:r w:rsidRPr="00A45B29">
              <w:rPr>
                <w:szCs w:val="20"/>
              </w:rPr>
              <w:t xml:space="preserve"> Windows Server configuration and management.</w:t>
            </w:r>
          </w:p>
          <w:p w14:paraId="18B9C601" w14:textId="0524DC02" w:rsidR="00A45B29" w:rsidRPr="00A45B29" w:rsidRDefault="00A45B29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A45B29">
              <w:rPr>
                <w:b/>
                <w:bCs/>
                <w:szCs w:val="20"/>
              </w:rPr>
              <w:t>Protocols:</w:t>
            </w:r>
            <w:r w:rsidRPr="00A45B29">
              <w:rPr>
                <w:szCs w:val="20"/>
              </w:rPr>
              <w:t xml:space="preserve"> Basic understanding of TCP/IP, DHCP, DNS, and VLANs.</w:t>
            </w:r>
            <w:r w:rsidR="000202C8">
              <w:rPr>
                <w:noProof/>
              </w:rPr>
              <w:t xml:space="preserve"> </w:t>
            </w:r>
          </w:p>
          <w:p w14:paraId="29EDC8BD" w14:textId="42C9F149" w:rsidR="00A45B29" w:rsidRPr="00A45B29" w:rsidRDefault="00A45B29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A45B29">
              <w:rPr>
                <w:b/>
                <w:bCs/>
                <w:szCs w:val="20"/>
              </w:rPr>
              <w:t>Networking Concepts:</w:t>
            </w:r>
            <w:r w:rsidRPr="00A45B29">
              <w:rPr>
                <w:szCs w:val="20"/>
              </w:rPr>
              <w:t xml:space="preserve"> Strong knowledge of the OSI 7-layer model (Physical, Data Link, Network, Transport, Session, Presentation, Application).</w:t>
            </w:r>
          </w:p>
          <w:p w14:paraId="6A8C16F3" w14:textId="685C2AD1" w:rsidR="00A45B29" w:rsidRDefault="00A45B29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A45B29">
              <w:rPr>
                <w:b/>
                <w:bCs/>
                <w:szCs w:val="20"/>
              </w:rPr>
              <w:t>Soft Skills:</w:t>
            </w:r>
            <w:r w:rsidRPr="00A45B29">
              <w:rPr>
                <w:szCs w:val="20"/>
              </w:rPr>
              <w:t xml:space="preserve"> Problem-solving, teamwork, and attention to detail.</w:t>
            </w:r>
          </w:p>
          <w:p w14:paraId="7EDDA731" w14:textId="544F6087" w:rsidR="000202C8" w:rsidRPr="00A45B29" w:rsidRDefault="000202C8" w:rsidP="00A45B29">
            <w:pPr>
              <w:pStyle w:val="ListParagraph"/>
              <w:numPr>
                <w:ilvl w:val="0"/>
                <w:numId w:val="9"/>
              </w:numPr>
              <w:rPr>
                <w:szCs w:val="20"/>
              </w:rPr>
            </w:pPr>
            <w:r w:rsidRPr="000202C8">
              <w:rPr>
                <w:szCs w:val="20"/>
              </w:rPr>
              <w:lastRenderedPageBreak/>
              <w:t>Designed and structured local area networks (LANs) with efficient subnetting and IP address assignment for users.</w:t>
            </w:r>
          </w:p>
          <w:p w14:paraId="7C022367" w14:textId="0B89ED8D" w:rsidR="00CF3D29" w:rsidRPr="003514CA" w:rsidRDefault="00CF3D29" w:rsidP="00DF706C"/>
        </w:tc>
      </w:tr>
    </w:tbl>
    <w:p w14:paraId="3BED4E22" w14:textId="77777777" w:rsidR="00871DB8" w:rsidRPr="00A453A8" w:rsidRDefault="001441C0" w:rsidP="00016465">
      <w:pPr>
        <w:rPr>
          <w:rFonts w:ascii="Rockwell" w:hAnsi="Rockwell"/>
        </w:rPr>
      </w:pPr>
      <w:r w:rsidRPr="00020BEB">
        <w:rPr>
          <w:noProof/>
          <w:lang w:val="en-AU" w:eastAsia="en-AU"/>
        </w:rPr>
        <w:lastRenderedPageBreak/>
        <mc:AlternateContent>
          <mc:Choice Requires="wpg">
            <w:drawing>
              <wp:anchor distT="0" distB="0" distL="114300" distR="114300" simplePos="0" relativeHeight="251676678" behindDoc="0" locked="0" layoutInCell="1" allowOverlap="1" wp14:anchorId="19DB384F" wp14:editId="0A0BECE5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483342889" name="Group 48334288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1533315380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206350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722795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F823FD" id="Group 483342889" o:spid="_x0000_s1026" alt="&quot;&quot;" style="position:absolute;margin-left:-48.75pt;margin-top:262.4pt;width:9pt;height:16.65pt;z-index:25167667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C16K7aBQoAAIc1AAAOAAAA&#10;AAAAAAAAAAAAAC4CAABkcnMvZTJvRG9jLnhtbFBLAQItABQABgAIAAAAIQDGVP024QAAAAsBAAAP&#10;AAAAAAAAAAAAAAAAAF8MAABkcnMvZG93bnJldi54bWxQSwUGAAAAAAQABADzAAAAbQ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3606" behindDoc="0" locked="0" layoutInCell="1" allowOverlap="1" wp14:anchorId="068BB788" wp14:editId="390C8192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371033145" name="Graphic 37103314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2582" behindDoc="0" locked="0" layoutInCell="1" allowOverlap="1" wp14:anchorId="2FD39B7A" wp14:editId="64005E33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1489973956" name="Graphic 14899739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5654" behindDoc="0" locked="0" layoutInCell="1" allowOverlap="1" wp14:anchorId="7D2AC448" wp14:editId="6CB904BA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1886368215" name="Graphic 18863682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w:drawing>
          <wp:anchor distT="0" distB="0" distL="114300" distR="114300" simplePos="0" relativeHeight="251674630" behindDoc="0" locked="0" layoutInCell="1" allowOverlap="1" wp14:anchorId="10F7361B" wp14:editId="76E357E3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235367497" name="Graphic 23536749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1558" behindDoc="0" locked="0" layoutInCell="1" allowOverlap="1" wp14:anchorId="0AAF9482" wp14:editId="0CE0E837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86960249" name="Group 28696024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884009622" name="Group 1884009622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208574118" name="Rectangle 1208574118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01760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1312806" name="Right Triangle 941312806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794382" name="Right Triangle 970794382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4B7DD" id="Group 286960249" o:spid="_x0000_s1026" alt="&quot;&quot;" style="position:absolute;margin-left:-1in;margin-top:1110.55pt;width:210.1pt;height:308.05pt;z-index:251671558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QETtCHQQAANcTAAAOAAAAAAAAAAAAAAAAAC4CAABkcnMvZTJvRG9jLnht&#10;bFBLAQItABQABgAIAAAAIQB6WBlO5AAAAA4BAAAPAAAAAAAAAAAAAAAAAHcGAABkcnMvZG93bnJl&#10;di54bWxQSwUGAAAAAAQABADzAAAAiAcAAAAA&#10;">
                <v:group id="Group 1884009622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">
                  <v:rect id="Rectangle 1208574118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" filled="f" stroked="f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" filled="f" stroked="f" strokeweight="1pt"/>
                </v:group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941312806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" filled="f" stroked="f" strokeweight="1pt"/>
                <v:shape id="Right Triangle 970794382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" filled="f" stroked="f" strokeweight="1pt"/>
              </v:group>
            </w:pict>
          </mc:Fallback>
        </mc:AlternateContent>
      </w:r>
      <w:r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70534" behindDoc="0" locked="0" layoutInCell="1" allowOverlap="1" wp14:anchorId="2B39472B" wp14:editId="4F6C1782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294921761" name="Group 129492176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849369435" name="Group 849369435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082004120" name="Rectangle 1082004120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3060641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38515638" name="Right Triangle 1238515638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999928" name="Right Triangle 76699992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1D607F" id="Group 1294921761" o:spid="_x0000_s1026" alt="&quot;&quot;" style="position:absolute;margin-left:-1in;margin-top:872.05pt;width:210.15pt;height:308.05pt;z-index:25167053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">
                <v:group id="Group 849369435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">
                  <v:rect id="Rectangle 1082004120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" filled="f" stroked="f" strokeweight="1pt"/>
                </v:group>
                <v:shape id="Right Triangle 1238515638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" filled="f" stroked="f" strokeweight="1pt"/>
                <v:shape id="Right Triangle 76699992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" filled="f" stroked="f" strokeweight="1pt"/>
              </v:group>
            </w:pict>
          </mc:Fallback>
        </mc:AlternateContent>
      </w:r>
      <w:r w:rsidR="003B4AEF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00CEBCBC" wp14:editId="162B17F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oup 8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6BF195" id="Group 80" o:spid="_x0000_s1026" alt="&quot;&quot;" style="position:absolute;margin-left:-48.75pt;margin-top:262.4pt;width:9pt;height:16.65pt;z-index:251658246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3" behindDoc="0" locked="0" layoutInCell="1" allowOverlap="1" wp14:anchorId="0E443EC0" wp14:editId="6B27F1B3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020BEB">
        <w:rPr>
          <w:noProof/>
          <w:lang w:val="en-AU" w:eastAsia="en-AU"/>
        </w:rPr>
        <w:drawing>
          <wp:anchor distT="0" distB="0" distL="114300" distR="114300" simplePos="0" relativeHeight="251658242" behindDoc="0" locked="0" layoutInCell="1" allowOverlap="1" wp14:anchorId="76704D15" wp14:editId="4D4A1A2F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5" behindDoc="0" locked="0" layoutInCell="1" allowOverlap="1" wp14:anchorId="2EDB6B25" wp14:editId="32AA3DC3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020BEB">
        <w:rPr>
          <w:noProof/>
          <w:lang w:val="en-AU" w:eastAsia="en-AU"/>
        </w:rPr>
        <w:drawing>
          <wp:anchor distT="0" distB="0" distL="114300" distR="114300" simplePos="0" relativeHeight="251658244" behindDoc="0" locked="0" layoutInCell="1" allowOverlap="1" wp14:anchorId="48103B14" wp14:editId="31B754EB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1418F5D" wp14:editId="2B25D461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D8F67" id="Group 25" o:spid="_x0000_s1026" alt="&quot;&quot;" style="position:absolute;margin-left:-1in;margin-top:1110.55pt;width:210.1pt;height:308.05pt;z-index:251658241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020BEB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514ECC" wp14:editId="7B48E5D6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CC19E" id="Group 13" o:spid="_x0000_s1026" alt="&quot;&quot;" style="position:absolute;margin-left:-1in;margin-top:872.05pt;width:210.15pt;height:308.05pt;z-index:251658240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A453A8" w:rsidSect="00CF3D29">
      <w:pgSz w:w="12240" w:h="15840" w:code="1"/>
      <w:pgMar w:top="144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7F051" w14:textId="77777777" w:rsidR="0054085D" w:rsidRDefault="0054085D" w:rsidP="00AA35A8">
      <w:pPr>
        <w:spacing w:line="240" w:lineRule="auto"/>
      </w:pPr>
      <w:r>
        <w:separator/>
      </w:r>
    </w:p>
  </w:endnote>
  <w:endnote w:type="continuationSeparator" w:id="0">
    <w:p w14:paraId="1976CF6C" w14:textId="77777777" w:rsidR="0054085D" w:rsidRDefault="0054085D" w:rsidP="00AA35A8">
      <w:pPr>
        <w:spacing w:line="240" w:lineRule="auto"/>
      </w:pPr>
      <w:r>
        <w:continuationSeparator/>
      </w:r>
    </w:p>
  </w:endnote>
  <w:endnote w:type="continuationNotice" w:id="1">
    <w:p w14:paraId="67F9AE7F" w14:textId="77777777" w:rsidR="0054085D" w:rsidRDefault="0054085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483E4" w14:textId="77777777" w:rsidR="0054085D" w:rsidRDefault="0054085D" w:rsidP="00AA35A8">
      <w:pPr>
        <w:spacing w:line="240" w:lineRule="auto"/>
      </w:pPr>
      <w:r>
        <w:separator/>
      </w:r>
    </w:p>
  </w:footnote>
  <w:footnote w:type="continuationSeparator" w:id="0">
    <w:p w14:paraId="23FE1F00" w14:textId="77777777" w:rsidR="0054085D" w:rsidRDefault="0054085D" w:rsidP="00AA35A8">
      <w:pPr>
        <w:spacing w:line="240" w:lineRule="auto"/>
      </w:pPr>
      <w:r>
        <w:continuationSeparator/>
      </w:r>
    </w:p>
  </w:footnote>
  <w:footnote w:type="continuationNotice" w:id="1">
    <w:p w14:paraId="55802C69" w14:textId="77777777" w:rsidR="0054085D" w:rsidRDefault="0054085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2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43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33293"/>
    <w:multiLevelType w:val="hybridMultilevel"/>
    <w:tmpl w:val="6A0CC67A"/>
    <w:lvl w:ilvl="0" w:tplc="39B8A84E">
      <w:start w:val="2022"/>
      <w:numFmt w:val="bullet"/>
      <w:lvlText w:val="-"/>
      <w:lvlJc w:val="left"/>
      <w:pPr>
        <w:ind w:left="468" w:hanging="360"/>
      </w:pPr>
      <w:rPr>
        <w:rFonts w:ascii="Montserrat Light" w:eastAsiaTheme="minorHAnsi" w:hAnsi="Montserra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" w15:restartNumberingAfterBreak="0">
    <w:nsid w:val="02651E18"/>
    <w:multiLevelType w:val="hybridMultilevel"/>
    <w:tmpl w:val="78BC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304142">
    <w:abstractNumId w:val="2"/>
  </w:num>
  <w:num w:numId="2" w16cid:durableId="1500120060">
    <w:abstractNumId w:val="8"/>
  </w:num>
  <w:num w:numId="3" w16cid:durableId="1309896801">
    <w:abstractNumId w:val="4"/>
  </w:num>
  <w:num w:numId="4" w16cid:durableId="568153360">
    <w:abstractNumId w:val="5"/>
  </w:num>
  <w:num w:numId="5" w16cid:durableId="2091733010">
    <w:abstractNumId w:val="3"/>
  </w:num>
  <w:num w:numId="6" w16cid:durableId="1283808617">
    <w:abstractNumId w:val="6"/>
  </w:num>
  <w:num w:numId="7" w16cid:durableId="1977686712">
    <w:abstractNumId w:val="1"/>
  </w:num>
  <w:num w:numId="8" w16cid:durableId="2111967752">
    <w:abstractNumId w:val="7"/>
  </w:num>
  <w:num w:numId="9" w16cid:durableId="9340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AE"/>
    <w:rsid w:val="00000B90"/>
    <w:rsid w:val="00001A29"/>
    <w:rsid w:val="0000752A"/>
    <w:rsid w:val="00007DCD"/>
    <w:rsid w:val="000128D5"/>
    <w:rsid w:val="00016465"/>
    <w:rsid w:val="000202C8"/>
    <w:rsid w:val="00020833"/>
    <w:rsid w:val="00020BEB"/>
    <w:rsid w:val="00033263"/>
    <w:rsid w:val="000334C1"/>
    <w:rsid w:val="000350EB"/>
    <w:rsid w:val="00036784"/>
    <w:rsid w:val="00046CF7"/>
    <w:rsid w:val="000873F6"/>
    <w:rsid w:val="00096F05"/>
    <w:rsid w:val="000A74E6"/>
    <w:rsid w:val="000B286F"/>
    <w:rsid w:val="000C3D49"/>
    <w:rsid w:val="000D12B5"/>
    <w:rsid w:val="000D134B"/>
    <w:rsid w:val="000F4065"/>
    <w:rsid w:val="000F792A"/>
    <w:rsid w:val="0010041D"/>
    <w:rsid w:val="00124ED6"/>
    <w:rsid w:val="001441C0"/>
    <w:rsid w:val="001540E8"/>
    <w:rsid w:val="00166080"/>
    <w:rsid w:val="00167789"/>
    <w:rsid w:val="00194704"/>
    <w:rsid w:val="001A3E9E"/>
    <w:rsid w:val="001B160B"/>
    <w:rsid w:val="001C17AE"/>
    <w:rsid w:val="001D7FE7"/>
    <w:rsid w:val="00203213"/>
    <w:rsid w:val="0021157F"/>
    <w:rsid w:val="0021588A"/>
    <w:rsid w:val="002236D5"/>
    <w:rsid w:val="00232511"/>
    <w:rsid w:val="00243756"/>
    <w:rsid w:val="0027193E"/>
    <w:rsid w:val="00282C21"/>
    <w:rsid w:val="00286072"/>
    <w:rsid w:val="002A5EE5"/>
    <w:rsid w:val="002A7891"/>
    <w:rsid w:val="002B5897"/>
    <w:rsid w:val="002C15EB"/>
    <w:rsid w:val="002C4E0C"/>
    <w:rsid w:val="002E7306"/>
    <w:rsid w:val="002F79EF"/>
    <w:rsid w:val="00331DCE"/>
    <w:rsid w:val="00334FEA"/>
    <w:rsid w:val="003453ED"/>
    <w:rsid w:val="00346E95"/>
    <w:rsid w:val="003514CA"/>
    <w:rsid w:val="00352A17"/>
    <w:rsid w:val="00380411"/>
    <w:rsid w:val="003877F8"/>
    <w:rsid w:val="00391BEA"/>
    <w:rsid w:val="003B351B"/>
    <w:rsid w:val="003B455E"/>
    <w:rsid w:val="003B4AEF"/>
    <w:rsid w:val="003B7F92"/>
    <w:rsid w:val="003F31D0"/>
    <w:rsid w:val="004013A2"/>
    <w:rsid w:val="00415CF3"/>
    <w:rsid w:val="00453A7B"/>
    <w:rsid w:val="00457ADE"/>
    <w:rsid w:val="00462350"/>
    <w:rsid w:val="00464B92"/>
    <w:rsid w:val="004671E2"/>
    <w:rsid w:val="00471409"/>
    <w:rsid w:val="004936B2"/>
    <w:rsid w:val="004A05B2"/>
    <w:rsid w:val="004A28EA"/>
    <w:rsid w:val="004D5532"/>
    <w:rsid w:val="004D611C"/>
    <w:rsid w:val="00524297"/>
    <w:rsid w:val="005262BB"/>
    <w:rsid w:val="00526FAE"/>
    <w:rsid w:val="00537559"/>
    <w:rsid w:val="0054085D"/>
    <w:rsid w:val="005408D2"/>
    <w:rsid w:val="005E0B89"/>
    <w:rsid w:val="00626B3C"/>
    <w:rsid w:val="006511D0"/>
    <w:rsid w:val="0069541B"/>
    <w:rsid w:val="006A1E18"/>
    <w:rsid w:val="006A37C0"/>
    <w:rsid w:val="006C7F5A"/>
    <w:rsid w:val="006D4544"/>
    <w:rsid w:val="006E41C7"/>
    <w:rsid w:val="0070360A"/>
    <w:rsid w:val="00746B0A"/>
    <w:rsid w:val="00791376"/>
    <w:rsid w:val="00791C5D"/>
    <w:rsid w:val="007B21A4"/>
    <w:rsid w:val="007B4FF4"/>
    <w:rsid w:val="007D7F15"/>
    <w:rsid w:val="008303ED"/>
    <w:rsid w:val="00831977"/>
    <w:rsid w:val="008372E9"/>
    <w:rsid w:val="008377D9"/>
    <w:rsid w:val="00870B65"/>
    <w:rsid w:val="00871DB8"/>
    <w:rsid w:val="00887E05"/>
    <w:rsid w:val="008A171A"/>
    <w:rsid w:val="008B5E24"/>
    <w:rsid w:val="008C6FDE"/>
    <w:rsid w:val="008D5253"/>
    <w:rsid w:val="008F180B"/>
    <w:rsid w:val="008F48B9"/>
    <w:rsid w:val="00900996"/>
    <w:rsid w:val="009049BC"/>
    <w:rsid w:val="009051AE"/>
    <w:rsid w:val="00910D1E"/>
    <w:rsid w:val="009230A7"/>
    <w:rsid w:val="00975313"/>
    <w:rsid w:val="009841D7"/>
    <w:rsid w:val="009B4B3C"/>
    <w:rsid w:val="009C045E"/>
    <w:rsid w:val="009D13B2"/>
    <w:rsid w:val="009D646A"/>
    <w:rsid w:val="009F7098"/>
    <w:rsid w:val="00A016B0"/>
    <w:rsid w:val="00A134B1"/>
    <w:rsid w:val="00A4107E"/>
    <w:rsid w:val="00A4112E"/>
    <w:rsid w:val="00A453A8"/>
    <w:rsid w:val="00A45B29"/>
    <w:rsid w:val="00A60A68"/>
    <w:rsid w:val="00A633B0"/>
    <w:rsid w:val="00A93A43"/>
    <w:rsid w:val="00AA1166"/>
    <w:rsid w:val="00AA35A8"/>
    <w:rsid w:val="00AE562D"/>
    <w:rsid w:val="00AF0540"/>
    <w:rsid w:val="00AF13A5"/>
    <w:rsid w:val="00B019A9"/>
    <w:rsid w:val="00B07D4F"/>
    <w:rsid w:val="00B20F64"/>
    <w:rsid w:val="00B42685"/>
    <w:rsid w:val="00B65B45"/>
    <w:rsid w:val="00B75292"/>
    <w:rsid w:val="00B761BB"/>
    <w:rsid w:val="00B8453F"/>
    <w:rsid w:val="00B85473"/>
    <w:rsid w:val="00BE5968"/>
    <w:rsid w:val="00BF3DBB"/>
    <w:rsid w:val="00BF435B"/>
    <w:rsid w:val="00C176AF"/>
    <w:rsid w:val="00C21FC6"/>
    <w:rsid w:val="00C40944"/>
    <w:rsid w:val="00C60AC5"/>
    <w:rsid w:val="00C62E97"/>
    <w:rsid w:val="00C822BF"/>
    <w:rsid w:val="00CA5CC5"/>
    <w:rsid w:val="00CA61BE"/>
    <w:rsid w:val="00CB3E40"/>
    <w:rsid w:val="00CF22B3"/>
    <w:rsid w:val="00CF3D29"/>
    <w:rsid w:val="00D00CD9"/>
    <w:rsid w:val="00D059BA"/>
    <w:rsid w:val="00D15AAE"/>
    <w:rsid w:val="00D22971"/>
    <w:rsid w:val="00D421FF"/>
    <w:rsid w:val="00D46921"/>
    <w:rsid w:val="00D60B19"/>
    <w:rsid w:val="00D717A7"/>
    <w:rsid w:val="00D86385"/>
    <w:rsid w:val="00D922AD"/>
    <w:rsid w:val="00D95726"/>
    <w:rsid w:val="00DA4B7F"/>
    <w:rsid w:val="00DA5A5A"/>
    <w:rsid w:val="00DB426D"/>
    <w:rsid w:val="00DB472D"/>
    <w:rsid w:val="00DB7568"/>
    <w:rsid w:val="00DE5F88"/>
    <w:rsid w:val="00DF2298"/>
    <w:rsid w:val="00DF706C"/>
    <w:rsid w:val="00E067BA"/>
    <w:rsid w:val="00E147DE"/>
    <w:rsid w:val="00E360EA"/>
    <w:rsid w:val="00E6561D"/>
    <w:rsid w:val="00E77096"/>
    <w:rsid w:val="00E87E1B"/>
    <w:rsid w:val="00EA4C06"/>
    <w:rsid w:val="00EB74E8"/>
    <w:rsid w:val="00EC0F79"/>
    <w:rsid w:val="00EF22EF"/>
    <w:rsid w:val="00F02E99"/>
    <w:rsid w:val="00F30552"/>
    <w:rsid w:val="00F419C0"/>
    <w:rsid w:val="00F46BDB"/>
    <w:rsid w:val="00FC377A"/>
    <w:rsid w:val="00FC6833"/>
    <w:rsid w:val="00FC6CDF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35C93"/>
  <w15:chartTrackingRefBased/>
  <w15:docId w15:val="{C8ADEC09-4024-407D-8297-E52121A9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1E"/>
    <w:pPr>
      <w:ind w:right="720"/>
    </w:pPr>
    <w:rPr>
      <w:color w:val="aut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A5A"/>
    <w:pPr>
      <w:keepNext/>
      <w:keepLines/>
      <w:ind w:right="0"/>
      <w:outlineLvl w:val="0"/>
    </w:pPr>
    <w:rPr>
      <w:rFonts w:ascii="Montserrat" w:eastAsiaTheme="majorEastAsia" w:hAnsi="Montserrat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F13A5"/>
    <w:pPr>
      <w:keepNext/>
      <w:keepLines/>
      <w:spacing w:after="200" w:line="240" w:lineRule="auto"/>
      <w:outlineLvl w:val="1"/>
    </w:pPr>
    <w:rPr>
      <w:rFonts w:eastAsiaTheme="majorEastAsia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62BB"/>
    <w:pPr>
      <w:keepNext/>
      <w:keepLines/>
      <w:spacing w:line="36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2BB"/>
    <w:rPr>
      <w:rFonts w:ascii="Times New Roman" w:hAnsi="Times New Roman" w:cs="Times New Roman"/>
      <w:color w:val="auto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2BB"/>
    <w:rPr>
      <w:color w:val="auto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2BB"/>
    <w:rPr>
      <w:color w:val="auto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3D29"/>
    <w:pPr>
      <w:spacing w:line="860" w:lineRule="exact"/>
    </w:pPr>
    <w:rPr>
      <w:rFonts w:asciiTheme="majorHAnsi" w:hAnsiTheme="majorHAnsi"/>
      <w:b/>
      <w:bCs/>
      <w:sz w:val="90"/>
      <w:szCs w:val="90"/>
    </w:rPr>
  </w:style>
  <w:style w:type="character" w:customStyle="1" w:styleId="TitleChar">
    <w:name w:val="Title Char"/>
    <w:basedOn w:val="DefaultParagraphFont"/>
    <w:link w:val="Title"/>
    <w:uiPriority w:val="10"/>
    <w:rsid w:val="00CF3D29"/>
    <w:rPr>
      <w:rFonts w:asciiTheme="majorHAnsi" w:hAnsiTheme="majorHAnsi"/>
      <w:b/>
      <w:bCs/>
      <w:color w:val="auto"/>
      <w:sz w:val="90"/>
      <w:szCs w:val="90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5A"/>
    <w:rPr>
      <w:rFonts w:ascii="Montserrat" w:hAnsi="Montserrat"/>
      <w:b/>
      <w:sz w:val="28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DA5A5A"/>
    <w:rPr>
      <w:rFonts w:ascii="Montserrat" w:hAnsi="Montserrat"/>
      <w:b/>
      <w:color w:val="auto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A5A5A"/>
    <w:rPr>
      <w:rFonts w:ascii="Montserrat" w:eastAsiaTheme="majorEastAsia" w:hAnsi="Montserrat" w:cstheme="majorBidi"/>
      <w:b/>
      <w:caps/>
      <w:color w:val="000000" w:themeColor="text1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2BB"/>
    <w:rPr>
      <w:rFonts w:eastAsiaTheme="majorEastAsia" w:cstheme="majorBidi"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2BB"/>
    <w:rPr>
      <w:rFonts w:eastAsiaTheme="majorEastAsia" w:cstheme="majorBidi"/>
      <w:color w:val="auto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2BB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2BB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2BB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character" w:customStyle="1" w:styleId="NotBold">
    <w:name w:val="Not Bold"/>
    <w:uiPriority w:val="1"/>
    <w:qFormat/>
    <w:rsid w:val="008303ED"/>
    <w:rPr>
      <w:b/>
    </w:rPr>
  </w:style>
  <w:style w:type="paragraph" w:customStyle="1" w:styleId="HorizontalLine">
    <w:name w:val="Horizontal Line"/>
    <w:basedOn w:val="Normal"/>
    <w:qFormat/>
    <w:rsid w:val="00CF3D29"/>
    <w:pPr>
      <w:pBdr>
        <w:bottom w:val="single" w:sz="4" w:space="1" w:color="auto"/>
      </w:pBd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lassic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ustom 85">
      <a:majorFont>
        <a:latin typeface="Sagona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2ABA98-EBDB-4407-8764-2702476B7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3A540-FA40-45E3-B2F8-89C1C03B8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4A93C-7C86-4EE0-9897-BB5374AD33C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CBBEAE-492B-4F6C-9990-EC28D2DF671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UIUX designer resume.dotx</Template>
  <TotalTime>45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Sokunthy Vathana</cp:lastModifiedBy>
  <cp:revision>3</cp:revision>
  <dcterms:created xsi:type="dcterms:W3CDTF">2025-01-07T12:06:00Z</dcterms:created>
  <dcterms:modified xsi:type="dcterms:W3CDTF">2025-01-07T12:51:00Z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